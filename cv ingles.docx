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0454" w14:textId="77777777" w:rsidR="008115E5" w:rsidRDefault="00603D0B">
      <w:pPr>
        <w:pStyle w:val="Nom"/>
      </w:pPr>
    </w:p>
    <w:p w14:paraId="6C1CFA75" w14:textId="77777777" w:rsidR="0052621D" w:rsidRDefault="0052621D">
      <w:pPr>
        <w:pStyle w:val="Nom"/>
      </w:pPr>
      <w:r>
        <w:t>Bruno cardamone</w:t>
      </w:r>
    </w:p>
    <w:p w14:paraId="15BBBD57" w14:textId="77777777" w:rsidR="0081102A" w:rsidRDefault="0081102A" w:rsidP="0081102A">
      <w:pPr>
        <w:pStyle w:val="Informacidecontacte"/>
        <w:ind w:left="4"/>
      </w:pPr>
      <w:hyperlink r:id="rId8" w:history="1">
        <w:r w:rsidRPr="00D35AA0">
          <w:rPr>
            <w:rStyle w:val="Hipervnculo"/>
          </w:rPr>
          <w:t>https://brunocarda2005.github.io</w:t>
        </w:r>
      </w:hyperlink>
      <w:r w:rsidR="0052621D">
        <w:t xml:space="preserve"> </w:t>
      </w:r>
      <w:hyperlink r:id="rId9" w:history="1">
        <w:r w:rsidR="0052621D" w:rsidRPr="00451778">
          <w:rPr>
            <w:rStyle w:val="Hipervnculo"/>
          </w:rPr>
          <w:t>brunocardamone09@gmail.com</w:t>
        </w:r>
      </w:hyperlink>
      <w:r w:rsidR="0052621D">
        <w:t xml:space="preserve">  </w:t>
      </w:r>
    </w:p>
    <w:p w14:paraId="2EC142BB" w14:textId="62C0B3B9" w:rsidR="008115E5" w:rsidRDefault="004E1BC5" w:rsidP="0081102A">
      <w:pPr>
        <w:pStyle w:val="Informacidecontacte"/>
        <w:ind w:left="4"/>
      </w:pPr>
      <w:r>
        <w:t>+54</w:t>
      </w:r>
      <w:r w:rsidR="006E6742">
        <w:t xml:space="preserve"> </w:t>
      </w:r>
      <w:r>
        <w:t xml:space="preserve">2477685189 </w:t>
      </w:r>
    </w:p>
    <w:p w14:paraId="4729CCE3" w14:textId="5C18E780" w:rsidR="008115E5" w:rsidRPr="00A57FBA" w:rsidRDefault="00F74F71">
      <w:pPr>
        <w:pStyle w:val="Ttulo1"/>
        <w:rPr>
          <w:lang w:val="es-MX"/>
        </w:rPr>
      </w:pPr>
      <w:r>
        <w:t xml:space="preserve">objective </w:t>
      </w:r>
    </w:p>
    <w:p w14:paraId="33D06923" w14:textId="2FBBB951" w:rsidR="007D56CC" w:rsidRPr="00A57FBA" w:rsidRDefault="00DF6757" w:rsidP="00267865">
      <w:pPr>
        <w:rPr>
          <w:lang w:val="es-MX"/>
        </w:rPr>
      </w:pPr>
      <w:proofErr w:type="spellStart"/>
      <w:r>
        <w:t>My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as a front-end </w:t>
      </w:r>
      <w:proofErr w:type="spellStart"/>
      <w:r>
        <w:t>developer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company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to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flexible, </w:t>
      </w:r>
      <w:proofErr w:type="spellStart"/>
      <w:r>
        <w:t>including</w:t>
      </w:r>
      <w:proofErr w:type="spellEnd"/>
      <w:r>
        <w:t xml:space="preserve"> any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. </w:t>
      </w:r>
    </w:p>
    <w:p w14:paraId="5CE29224" w14:textId="32E28CAF" w:rsidR="008115E5" w:rsidRDefault="00827038">
      <w:pPr>
        <w:pStyle w:val="Ttulo1"/>
      </w:pPr>
      <w:r>
        <w:t xml:space="preserve">experience </w:t>
      </w:r>
    </w:p>
    <w:p w14:paraId="1E08F95F" w14:textId="444D7F0A" w:rsidR="003956CF" w:rsidRPr="009B272A" w:rsidRDefault="006505A9" w:rsidP="003956CF">
      <w:proofErr w:type="spellStart"/>
      <w:r>
        <w:t>develop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frelancer </w:t>
      </w:r>
    </w:p>
    <w:p w14:paraId="33515FC4" w14:textId="0D1C4CD2" w:rsidR="008115E5" w:rsidRDefault="00827038">
      <w:pPr>
        <w:pStyle w:val="Ttulo1"/>
      </w:pPr>
      <w:r>
        <w:t xml:space="preserve">training </w:t>
      </w:r>
    </w:p>
    <w:p w14:paraId="53D3B4EC" w14:textId="6A5CB953" w:rsidR="008115E5" w:rsidRPr="00F46E80" w:rsidRDefault="00F078E8" w:rsidP="00F46E80">
      <w:pPr>
        <w:pStyle w:val="Informacidecontacte"/>
        <w:ind w:left="4"/>
      </w:pPr>
      <w:r>
        <w:t xml:space="preserve">I </w:t>
      </w:r>
      <w:proofErr w:type="spellStart"/>
      <w:r>
        <w:t>studied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online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duration</w:t>
      </w:r>
      <w:proofErr w:type="spellEnd"/>
      <w:r>
        <w:t xml:space="preserve"> of 3 </w:t>
      </w:r>
      <w:proofErr w:type="spellStart"/>
      <w:r w:rsidR="00AA0E3E">
        <w:t>years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r w:rsidR="00AA0E3E">
        <w:t>:</w:t>
      </w:r>
      <w:r w:rsidR="0081102A">
        <w:t xml:space="preserve"> </w:t>
      </w:r>
      <w:r w:rsidR="00AA0E3E">
        <w:t xml:space="preserve"> </w:t>
      </w:r>
      <w:r>
        <w:t xml:space="preserve"> </w:t>
      </w:r>
      <w:hyperlink r:id="rId10" w:history="1">
        <w:r w:rsidR="00F46E80" w:rsidRPr="00D35AA0">
          <w:rPr>
            <w:rStyle w:val="Hipervnculo"/>
          </w:rPr>
          <w:t>https://brunocarda2005.github.io</w:t>
        </w:r>
      </w:hyperlink>
    </w:p>
    <w:p w14:paraId="2D873B00" w14:textId="377CC759" w:rsidR="005453EC" w:rsidRDefault="005D1A29">
      <w:pPr>
        <w:pStyle w:val="Ttulo1"/>
      </w:pPr>
      <w:r>
        <w:t xml:space="preserve">skills </w:t>
      </w:r>
    </w:p>
    <w:p w14:paraId="6FC4C90E" w14:textId="5C89047C" w:rsidR="005453EC" w:rsidRDefault="007B0FDD">
      <w:pPr>
        <w:pStyle w:val="Ttulo1"/>
      </w:pPr>
      <w:r>
        <w:t xml:space="preserve"> </w:t>
      </w:r>
      <w:r w:rsidR="005453EC">
        <w:t xml:space="preserve">● technologies: HTML5, CSS3 </w:t>
      </w:r>
      <w:r w:rsidR="006D15EC">
        <w:t>,</w:t>
      </w:r>
      <w:r w:rsidR="005453EC">
        <w:t xml:space="preserve"> JAVASCRIPT,  SQL </w:t>
      </w:r>
      <w:r w:rsidR="006A4D86">
        <w:t>,</w:t>
      </w:r>
      <w:r w:rsidR="006D15EC">
        <w:t>git</w:t>
      </w:r>
      <w:r w:rsidR="005453EC">
        <w:t xml:space="preserve"> </w:t>
      </w:r>
    </w:p>
    <w:p w14:paraId="7EE486A5" w14:textId="15C1D590" w:rsidR="005453EC" w:rsidRDefault="005453EC">
      <w:pPr>
        <w:pStyle w:val="Ttulo1"/>
      </w:pPr>
      <w:r>
        <w:t xml:space="preserve">● libraries: </w:t>
      </w:r>
      <w:r w:rsidR="006A4D86">
        <w:t xml:space="preserve"> JQUER</w:t>
      </w:r>
      <w:r w:rsidR="006D15EC">
        <w:t>y</w:t>
      </w:r>
      <w:r w:rsidR="006A4D86">
        <w:t xml:space="preserve"> </w:t>
      </w:r>
      <w:r w:rsidR="006D15EC">
        <w:t>,</w:t>
      </w:r>
      <w:r w:rsidR="00B94996">
        <w:t xml:space="preserve"> boostrap</w:t>
      </w:r>
    </w:p>
    <w:p w14:paraId="2A4E3B61" w14:textId="1648B8C1" w:rsidR="005453EC" w:rsidRDefault="005453EC">
      <w:pPr>
        <w:pStyle w:val="Ttulo1"/>
      </w:pPr>
      <w:r>
        <w:t xml:space="preserve">● great adaptability to the work environment </w:t>
      </w:r>
    </w:p>
    <w:p w14:paraId="6ADEF171" w14:textId="77777777" w:rsidR="00981E81" w:rsidRDefault="005453EC">
      <w:pPr>
        <w:pStyle w:val="Ttulo1"/>
      </w:pPr>
      <w:r>
        <w:t xml:space="preserve">● good teamwork </w:t>
      </w:r>
    </w:p>
    <w:p w14:paraId="36DB9630" w14:textId="77777777" w:rsidR="00981E81" w:rsidRDefault="005453EC">
      <w:pPr>
        <w:pStyle w:val="Ttulo1"/>
      </w:pPr>
      <w:r>
        <w:t>● 24/7 availability</w:t>
      </w:r>
    </w:p>
    <w:p w14:paraId="046D62E0" w14:textId="29D212B0" w:rsidR="00981E81" w:rsidRDefault="00981E81">
      <w:pPr>
        <w:pStyle w:val="Ttulo1"/>
      </w:pPr>
      <w:r>
        <w:t>●</w:t>
      </w:r>
      <w:r w:rsidR="005453EC">
        <w:t xml:space="preserve">I am very responsible with my work </w:t>
      </w:r>
    </w:p>
    <w:p w14:paraId="7BD0AFF3" w14:textId="211D8469" w:rsidR="008115E5" w:rsidRDefault="005453EC">
      <w:pPr>
        <w:pStyle w:val="Ttulo1"/>
      </w:pPr>
      <w:r>
        <w:t xml:space="preserve">● responsive web </w:t>
      </w:r>
    </w:p>
    <w:sectPr w:rsidR="008115E5" w:rsidSect="00691927">
      <w:headerReference w:type="default" r:id="rId11"/>
      <w:footerReference w:type="default" r:id="rId12"/>
      <w:headerReference w:type="first" r:id="rId13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A15A6" w14:textId="77777777" w:rsidR="00603D0B" w:rsidRDefault="00603D0B">
      <w:pPr>
        <w:spacing w:after="0" w:line="240" w:lineRule="auto"/>
      </w:pPr>
      <w:r>
        <w:separator/>
      </w:r>
    </w:p>
  </w:endnote>
  <w:endnote w:type="continuationSeparator" w:id="0">
    <w:p w14:paraId="5AB8E248" w14:textId="77777777" w:rsidR="00603D0B" w:rsidRDefault="0060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DADB" w14:textId="77777777" w:rsidR="008115E5" w:rsidRDefault="00D332F4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89CA" w14:textId="77777777" w:rsidR="00603D0B" w:rsidRDefault="00603D0B">
      <w:pPr>
        <w:spacing w:after="0" w:line="240" w:lineRule="auto"/>
      </w:pPr>
      <w:r>
        <w:separator/>
      </w:r>
    </w:p>
  </w:footnote>
  <w:footnote w:type="continuationSeparator" w:id="0">
    <w:p w14:paraId="1464D347" w14:textId="77777777" w:rsidR="00603D0B" w:rsidRDefault="0060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70E3" w14:textId="77777777" w:rsidR="008115E5" w:rsidRDefault="00D332F4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E0CA76" wp14:editId="3FC40F7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D5F599" id="Marc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0EA9" w14:textId="77777777" w:rsidR="008115E5" w:rsidRDefault="0081102A">
    <w:r>
      <w:rPr>
        <w:noProof/>
        <w:lang w:val="es-ES" w:eastAsia="es-ES"/>
      </w:rPr>
    </w:r>
    <w:r w:rsidR="0081102A">
      <w:rPr>
        <w:noProof/>
        <w:lang w:val="es-ES" w:eastAsia="es-ES"/>
      </w:rPr>
      <w:pict w14:anchorId="2FC0E93D">
        <v:group id="Grup 4" o:spid="_x0000_s2050" alt="Title: Marc de pàgina amb tabulació" style="position:absolute;margin-left:0;margin-top:0;width:560.2pt;height:803.2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liu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4377E07A" w14:textId="77777777" w:rsidR="008115E5" w:rsidRDefault="00603D0B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C1C7E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21980E5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1EA3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C65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6A75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8C7F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AE03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A4E7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24A04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56D24FC0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72E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6CD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0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25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10C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21C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C87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48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9A0A188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6C706504" w:tentative="1">
      <w:start w:val="1"/>
      <w:numFmt w:val="lowerLetter"/>
      <w:lvlText w:val="%2."/>
      <w:lvlJc w:val="left"/>
      <w:pPr>
        <w:ind w:left="1440" w:hanging="360"/>
      </w:pPr>
    </w:lvl>
    <w:lvl w:ilvl="2" w:tplc="D44E4858" w:tentative="1">
      <w:start w:val="1"/>
      <w:numFmt w:val="lowerRoman"/>
      <w:lvlText w:val="%3."/>
      <w:lvlJc w:val="right"/>
      <w:pPr>
        <w:ind w:left="2160" w:hanging="180"/>
      </w:pPr>
    </w:lvl>
    <w:lvl w:ilvl="3" w:tplc="D75EED84" w:tentative="1">
      <w:start w:val="1"/>
      <w:numFmt w:val="decimal"/>
      <w:lvlText w:val="%4."/>
      <w:lvlJc w:val="left"/>
      <w:pPr>
        <w:ind w:left="2880" w:hanging="360"/>
      </w:pPr>
    </w:lvl>
    <w:lvl w:ilvl="4" w:tplc="7188D43E" w:tentative="1">
      <w:start w:val="1"/>
      <w:numFmt w:val="lowerLetter"/>
      <w:lvlText w:val="%5."/>
      <w:lvlJc w:val="left"/>
      <w:pPr>
        <w:ind w:left="3600" w:hanging="360"/>
      </w:pPr>
    </w:lvl>
    <w:lvl w:ilvl="5" w:tplc="E7649512" w:tentative="1">
      <w:start w:val="1"/>
      <w:numFmt w:val="lowerRoman"/>
      <w:lvlText w:val="%6."/>
      <w:lvlJc w:val="right"/>
      <w:pPr>
        <w:ind w:left="4320" w:hanging="180"/>
      </w:pPr>
    </w:lvl>
    <w:lvl w:ilvl="6" w:tplc="7DC2F372" w:tentative="1">
      <w:start w:val="1"/>
      <w:numFmt w:val="decimal"/>
      <w:lvlText w:val="%7."/>
      <w:lvlJc w:val="left"/>
      <w:pPr>
        <w:ind w:left="5040" w:hanging="360"/>
      </w:pPr>
    </w:lvl>
    <w:lvl w:ilvl="7" w:tplc="254056F0" w:tentative="1">
      <w:start w:val="1"/>
      <w:numFmt w:val="lowerLetter"/>
      <w:lvlText w:val="%8."/>
      <w:lvlJc w:val="left"/>
      <w:pPr>
        <w:ind w:left="5760" w:hanging="360"/>
      </w:pPr>
    </w:lvl>
    <w:lvl w:ilvl="8" w:tplc="8B34B4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D"/>
    <w:rsid w:val="000134D0"/>
    <w:rsid w:val="00062E7E"/>
    <w:rsid w:val="00075060"/>
    <w:rsid w:val="000B41BB"/>
    <w:rsid w:val="000C2B66"/>
    <w:rsid w:val="000F3564"/>
    <w:rsid w:val="001275EC"/>
    <w:rsid w:val="001C21A8"/>
    <w:rsid w:val="001D3863"/>
    <w:rsid w:val="001E4DEE"/>
    <w:rsid w:val="002024B0"/>
    <w:rsid w:val="00291755"/>
    <w:rsid w:val="003956CF"/>
    <w:rsid w:val="004056B0"/>
    <w:rsid w:val="0043198B"/>
    <w:rsid w:val="00476CDC"/>
    <w:rsid w:val="004C0F98"/>
    <w:rsid w:val="004E1BC5"/>
    <w:rsid w:val="004F6CC0"/>
    <w:rsid w:val="0052621D"/>
    <w:rsid w:val="00533C5D"/>
    <w:rsid w:val="00540ADF"/>
    <w:rsid w:val="005453EC"/>
    <w:rsid w:val="005C7947"/>
    <w:rsid w:val="005D1A29"/>
    <w:rsid w:val="00603D0B"/>
    <w:rsid w:val="0063510F"/>
    <w:rsid w:val="006505A9"/>
    <w:rsid w:val="0069133D"/>
    <w:rsid w:val="006A4D86"/>
    <w:rsid w:val="006D15EC"/>
    <w:rsid w:val="006E6742"/>
    <w:rsid w:val="00752482"/>
    <w:rsid w:val="007635E3"/>
    <w:rsid w:val="007B0FDD"/>
    <w:rsid w:val="007C7F0A"/>
    <w:rsid w:val="007D3C12"/>
    <w:rsid w:val="007D56CC"/>
    <w:rsid w:val="007E492D"/>
    <w:rsid w:val="0081102A"/>
    <w:rsid w:val="00827038"/>
    <w:rsid w:val="0085439D"/>
    <w:rsid w:val="00892EBD"/>
    <w:rsid w:val="008E3CDF"/>
    <w:rsid w:val="008F3E93"/>
    <w:rsid w:val="00981E81"/>
    <w:rsid w:val="009A1E52"/>
    <w:rsid w:val="009B272A"/>
    <w:rsid w:val="009F0A80"/>
    <w:rsid w:val="00A37EFD"/>
    <w:rsid w:val="00AA0E3E"/>
    <w:rsid w:val="00B04A43"/>
    <w:rsid w:val="00B94996"/>
    <w:rsid w:val="00BA16CF"/>
    <w:rsid w:val="00C90BD9"/>
    <w:rsid w:val="00CA2BF3"/>
    <w:rsid w:val="00CF2F24"/>
    <w:rsid w:val="00CF71A9"/>
    <w:rsid w:val="00D20686"/>
    <w:rsid w:val="00D332F4"/>
    <w:rsid w:val="00D35B7B"/>
    <w:rsid w:val="00DF5B17"/>
    <w:rsid w:val="00DF6757"/>
    <w:rsid w:val="00E50759"/>
    <w:rsid w:val="00EC5FD4"/>
    <w:rsid w:val="00F078E8"/>
    <w:rsid w:val="00F23911"/>
    <w:rsid w:val="00F46E80"/>
    <w:rsid w:val="00F74F71"/>
    <w:rsid w:val="00F95D1B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A72CE"/>
  <w15:docId w15:val="{255A117F-6B6D-374A-BB33-9686F22E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905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decontacte">
    <w:name w:val="Informació de contacte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">
    <w:name w:val="Nom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52621D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621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E80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ocarda2005.github.io" TargetMode="External" /><Relationship Id="rId13" Type="http://schemas.openxmlformats.org/officeDocument/2006/relationships/header" Target="head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brunocarda2005.github.io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brunocardamone09@gmail.com" TargetMode="Externa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1693699-EF0F-0E40-B25F-253F11A7D5D6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73F3-DE04-452F-B4B8-4228EA80E9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%7b81693699-EF0F-0E40-B25F-253F11A7D5D6%7dtf50002018.dotx</Template>
  <TotalTime>15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brunocardamone2005@gmail.com</dc:creator>
  <cp:keywords/>
  <dc:description/>
  <cp:lastModifiedBy>brunocardamone2005@gmail.com</cp:lastModifiedBy>
  <cp:revision>23</cp:revision>
  <dcterms:created xsi:type="dcterms:W3CDTF">2022-01-08T15:11:00Z</dcterms:created>
  <dcterms:modified xsi:type="dcterms:W3CDTF">2022-03-13T21:09:00Z</dcterms:modified>
</cp:coreProperties>
</file>